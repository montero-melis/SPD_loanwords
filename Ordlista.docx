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325" w:type="dxa"/>
        <w:jc w:val="center"/>
        <w:tblInd w:w="93" w:type="dxa"/>
        <w:tblLook w:val="04A0" w:firstRow="1" w:lastRow="0" w:firstColumn="1" w:lastColumn="0" w:noHBand="0" w:noVBand="1"/>
      </w:tblPr>
      <w:tblGrid>
        <w:gridCol w:w="1666"/>
        <w:gridCol w:w="1859"/>
        <w:gridCol w:w="2951"/>
        <w:gridCol w:w="1849"/>
      </w:tblGrid>
      <w:tr w:rsidR="009E51D9" w:rsidRPr="009E51D9" w:rsidTr="009E51D9">
        <w:trPr>
          <w:trHeight w:val="660"/>
          <w:jc w:val="center"/>
        </w:trPr>
        <w:tc>
          <w:tcPr>
            <w:tcW w:w="1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bCs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E51D9">
              <w:rPr>
                <w:rFonts w:ascii="Verdana" w:eastAsia="Times New Roman" w:hAnsi="Verdana"/>
                <w:b/>
                <w:bCs/>
                <w:color w:val="000000"/>
                <w:sz w:val="16"/>
                <w:szCs w:val="16"/>
                <w:lang w:eastAsia="en-GB"/>
              </w:rPr>
              <w:t>Engelska</w:t>
            </w:r>
            <w:proofErr w:type="spellEnd"/>
            <w:r w:rsidRPr="009E51D9">
              <w:rPr>
                <w:rFonts w:ascii="Verdana" w:eastAsia="Times New Roman" w:hAnsi="Verdana"/>
                <w:b/>
                <w:bCs/>
                <w:color w:val="000000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9E51D9">
              <w:rPr>
                <w:rFonts w:ascii="Verdana" w:eastAsia="Times New Roman" w:hAnsi="Verdana"/>
                <w:b/>
                <w:bCs/>
                <w:color w:val="000000"/>
                <w:sz w:val="16"/>
                <w:szCs w:val="16"/>
                <w:lang w:eastAsia="en-GB"/>
              </w:rPr>
              <w:t>och</w:t>
            </w:r>
            <w:proofErr w:type="spellEnd"/>
            <w:r w:rsidRPr="009E51D9">
              <w:rPr>
                <w:rFonts w:ascii="Verdana" w:eastAsia="Times New Roman" w:hAnsi="Verdana"/>
                <w:b/>
                <w:bCs/>
                <w:color w:val="000000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9E51D9">
              <w:rPr>
                <w:rFonts w:ascii="Verdana" w:eastAsia="Times New Roman" w:hAnsi="Verdana"/>
                <w:b/>
                <w:bCs/>
                <w:color w:val="000000"/>
                <w:sz w:val="16"/>
                <w:szCs w:val="16"/>
                <w:lang w:eastAsia="en-GB"/>
              </w:rPr>
              <w:t>svengelska</w:t>
            </w:r>
            <w:proofErr w:type="spellEnd"/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bCs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E51D9">
              <w:rPr>
                <w:rFonts w:ascii="Verdana" w:eastAsia="Times New Roman" w:hAnsi="Verdana"/>
                <w:b/>
                <w:bCs/>
                <w:color w:val="000000"/>
                <w:sz w:val="16"/>
                <w:szCs w:val="16"/>
                <w:lang w:eastAsia="en-GB"/>
              </w:rPr>
              <w:t>Svenska</w:t>
            </w:r>
            <w:proofErr w:type="spellEnd"/>
          </w:p>
        </w:tc>
        <w:tc>
          <w:tcPr>
            <w:tcW w:w="2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bCs/>
                <w:color w:val="000000"/>
                <w:sz w:val="16"/>
                <w:szCs w:val="16"/>
                <w:lang w:eastAsia="en-GB"/>
              </w:rPr>
            </w:pPr>
            <w:bookmarkStart w:id="0" w:name="RANGE!D1"/>
            <w:r w:rsidRPr="009E51D9">
              <w:rPr>
                <w:rFonts w:ascii="Verdana" w:eastAsia="Times New Roman" w:hAnsi="Verdana"/>
                <w:b/>
                <w:bCs/>
                <w:color w:val="000000"/>
                <w:sz w:val="16"/>
                <w:szCs w:val="16"/>
                <w:lang w:eastAsia="en-GB"/>
              </w:rPr>
              <w:t>Nederlands</w:t>
            </w:r>
            <w:bookmarkEnd w:id="0"/>
          </w:p>
        </w:tc>
        <w:tc>
          <w:tcPr>
            <w:tcW w:w="18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bCs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E51D9">
              <w:rPr>
                <w:rFonts w:ascii="Verdana" w:eastAsia="Times New Roman" w:hAnsi="Verdana"/>
                <w:b/>
                <w:bCs/>
                <w:color w:val="000000"/>
                <w:sz w:val="16"/>
                <w:szCs w:val="16"/>
                <w:lang w:eastAsia="en-GB"/>
              </w:rPr>
              <w:t>Español</w:t>
            </w:r>
            <w:proofErr w:type="spellEnd"/>
          </w:p>
        </w:tc>
      </w:tr>
      <w:tr w:rsidR="009E51D9" w:rsidRPr="009E51D9" w:rsidTr="009E51D9">
        <w:trPr>
          <w:trHeight w:val="435"/>
          <w:jc w:val="center"/>
        </w:trPr>
        <w:tc>
          <w:tcPr>
            <w:tcW w:w="16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airbag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krockkudde</w:t>
            </w:r>
            <w:proofErr w:type="spellEnd"/>
          </w:p>
        </w:tc>
        <w:tc>
          <w:tcPr>
            <w:tcW w:w="29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veiligheidsballon</w:t>
            </w:r>
            <w:proofErr w:type="spellEnd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 xml:space="preserve"> (F), </w:t>
            </w: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botsballon</w:t>
            </w:r>
            <w:proofErr w:type="spellEnd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 xml:space="preserve"> (FL)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 w:rsidR="009E51D9" w:rsidRPr="009E51D9" w:rsidTr="009E51D9">
        <w:trPr>
          <w:trHeight w:val="315"/>
          <w:jc w:val="center"/>
        </w:trPr>
        <w:tc>
          <w:tcPr>
            <w:tcW w:w="16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all inclusive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allt</w:t>
            </w:r>
            <w:proofErr w:type="spellEnd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inkluderat</w:t>
            </w:r>
            <w:proofErr w:type="spellEnd"/>
          </w:p>
        </w:tc>
        <w:tc>
          <w:tcPr>
            <w:tcW w:w="29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alles</w:t>
            </w:r>
            <w:proofErr w:type="spellEnd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inbegrepen</w:t>
            </w:r>
            <w:proofErr w:type="spellEnd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 xml:space="preserve"> (FL)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 w:rsidR="009E51D9" w:rsidRPr="009E51D9" w:rsidTr="009E51D9">
        <w:trPr>
          <w:trHeight w:val="855"/>
          <w:jc w:val="center"/>
        </w:trPr>
        <w:tc>
          <w:tcPr>
            <w:tcW w:w="16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all time high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kursrekord</w:t>
            </w:r>
            <w:proofErr w:type="spellEnd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 xml:space="preserve"> (</w:t>
            </w: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i</w:t>
            </w:r>
            <w:proofErr w:type="spellEnd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börssammanhang</w:t>
            </w:r>
            <w:proofErr w:type="spellEnd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)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val="nl-NL"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val="nl-NL" w:eastAsia="en-GB"/>
              </w:rPr>
              <w:t>recordhoogte, historisch(e) hoogte(punt), (hoogte)record (F)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val="nl-NL"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val="nl-NL" w:eastAsia="en-GB"/>
              </w:rPr>
              <w:t> </w:t>
            </w:r>
            <w:bookmarkStart w:id="1" w:name="_GoBack"/>
            <w:bookmarkEnd w:id="1"/>
          </w:p>
        </w:tc>
      </w:tr>
      <w:tr w:rsidR="009E51D9" w:rsidRPr="009E51D9" w:rsidTr="009E51D9">
        <w:trPr>
          <w:trHeight w:val="315"/>
          <w:jc w:val="center"/>
        </w:trPr>
        <w:tc>
          <w:tcPr>
            <w:tcW w:w="16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at (</w:t>
            </w: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tecknet</w:t>
            </w:r>
            <w:proofErr w:type="spellEnd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 xml:space="preserve"> @)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snabel</w:t>
            </w:r>
            <w:proofErr w:type="spellEnd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-a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apestaartje</w:t>
            </w:r>
            <w:proofErr w:type="spellEnd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 xml:space="preserve"> (F)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 w:rsidR="009E51D9" w:rsidRPr="009E51D9" w:rsidTr="009E51D9">
        <w:trPr>
          <w:trHeight w:val="315"/>
          <w:jc w:val="center"/>
        </w:trPr>
        <w:tc>
          <w:tcPr>
            <w:tcW w:w="16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beachvolleyboll</w:t>
            </w:r>
            <w:proofErr w:type="spellEnd"/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strandvolleyboll</w:t>
            </w:r>
            <w:proofErr w:type="spellEnd"/>
          </w:p>
        </w:tc>
        <w:tc>
          <w:tcPr>
            <w:tcW w:w="29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strandvolleybal</w:t>
            </w:r>
            <w:proofErr w:type="spellEnd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 xml:space="preserve"> (FL)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 w:rsidR="009E51D9" w:rsidRPr="009E51D9" w:rsidTr="009E51D9">
        <w:trPr>
          <w:trHeight w:val="645"/>
          <w:jc w:val="center"/>
        </w:trPr>
        <w:tc>
          <w:tcPr>
            <w:tcW w:w="16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bodyguard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livvakt</w:t>
            </w:r>
            <w:proofErr w:type="spellEnd"/>
          </w:p>
        </w:tc>
        <w:tc>
          <w:tcPr>
            <w:tcW w:w="29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val="nl-NL"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val="nl-NL" w:eastAsia="en-GB"/>
              </w:rPr>
              <w:t>1. lijfwacht (FL), persoonsbeveiliger (F); 2 uitsmijter (F)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val="nl-NL"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val="nl-NL" w:eastAsia="en-GB"/>
              </w:rPr>
              <w:t> </w:t>
            </w:r>
          </w:p>
        </w:tc>
      </w:tr>
      <w:tr w:rsidR="009E51D9" w:rsidRPr="009E51D9" w:rsidTr="009E51D9">
        <w:trPr>
          <w:trHeight w:val="645"/>
          <w:jc w:val="center"/>
        </w:trPr>
        <w:tc>
          <w:tcPr>
            <w:tcW w:w="16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bookmaker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vadförmedlare</w:t>
            </w:r>
            <w:proofErr w:type="spellEnd"/>
          </w:p>
        </w:tc>
        <w:tc>
          <w:tcPr>
            <w:tcW w:w="29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wedmakelaar</w:t>
            </w:r>
            <w:proofErr w:type="spellEnd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 xml:space="preserve"> (F) </w:t>
            </w: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weddenschapsmakelaar</w:t>
            </w:r>
            <w:proofErr w:type="spellEnd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 xml:space="preserve"> (L)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 w:rsidR="009E51D9" w:rsidRPr="009E51D9" w:rsidTr="009E51D9">
        <w:trPr>
          <w:trHeight w:val="1065"/>
          <w:jc w:val="center"/>
        </w:trPr>
        <w:tc>
          <w:tcPr>
            <w:tcW w:w="16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boom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uppgång</w:t>
            </w:r>
            <w:proofErr w:type="spellEnd"/>
          </w:p>
        </w:tc>
        <w:tc>
          <w:tcPr>
            <w:tcW w:w="29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val="nl-NL"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val="nl-NL" w:eastAsia="en-GB"/>
              </w:rPr>
              <w:t>1 explosieve groei, hoogconjunctuur, hausse; 2 bliksemgroei, explosieve groei (F)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val="nl-NL"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val="nl-NL" w:eastAsia="en-GB"/>
              </w:rPr>
              <w:t> </w:t>
            </w:r>
          </w:p>
        </w:tc>
      </w:tr>
      <w:tr w:rsidR="009E51D9" w:rsidRPr="009E51D9" w:rsidTr="009E51D9">
        <w:trPr>
          <w:trHeight w:val="645"/>
          <w:jc w:val="center"/>
        </w:trPr>
        <w:tc>
          <w:tcPr>
            <w:tcW w:w="16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(web)browser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webbläsare</w:t>
            </w:r>
            <w:proofErr w:type="spellEnd"/>
          </w:p>
        </w:tc>
        <w:tc>
          <w:tcPr>
            <w:tcW w:w="29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webverkenner</w:t>
            </w:r>
            <w:proofErr w:type="spellEnd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 xml:space="preserve">, </w:t>
            </w: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bladerprogramma</w:t>
            </w:r>
            <w:proofErr w:type="spellEnd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 xml:space="preserve">  (F) </w:t>
            </w: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bladeraar</w:t>
            </w:r>
            <w:proofErr w:type="spellEnd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 xml:space="preserve"> (L)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 w:rsidR="009E51D9" w:rsidRPr="009E51D9" w:rsidTr="009E51D9">
        <w:trPr>
          <w:trHeight w:val="435"/>
          <w:jc w:val="center"/>
        </w:trPr>
        <w:tc>
          <w:tcPr>
            <w:tcW w:w="16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business class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affärsklass</w:t>
            </w:r>
            <w:proofErr w:type="spellEnd"/>
          </w:p>
        </w:tc>
        <w:tc>
          <w:tcPr>
            <w:tcW w:w="29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val="sv-SE"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val="sv-SE" w:eastAsia="en-GB"/>
              </w:rPr>
              <w:t>zakenklasse (F); luxe klasse (L)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val="sv-SE"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val="sv-SE" w:eastAsia="en-GB"/>
              </w:rPr>
              <w:t> </w:t>
            </w:r>
          </w:p>
        </w:tc>
      </w:tr>
      <w:tr w:rsidR="009E51D9" w:rsidRPr="009E51D9" w:rsidTr="009E51D9">
        <w:trPr>
          <w:trHeight w:val="855"/>
          <w:jc w:val="center"/>
        </w:trPr>
        <w:tc>
          <w:tcPr>
            <w:tcW w:w="16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call for papers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föredragsinbjudan</w:t>
            </w:r>
            <w:proofErr w:type="spellEnd"/>
          </w:p>
        </w:tc>
        <w:tc>
          <w:tcPr>
            <w:tcW w:w="29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val="nl-NL"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val="nl-NL" w:eastAsia="en-GB"/>
              </w:rPr>
              <w:t>oproep voor artikelen, voordrachtsoproep (F)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val="nl-NL"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val="nl-NL" w:eastAsia="en-GB"/>
              </w:rPr>
              <w:t> </w:t>
            </w:r>
          </w:p>
        </w:tc>
      </w:tr>
      <w:tr w:rsidR="009E51D9" w:rsidRPr="009E51D9" w:rsidTr="009E51D9">
        <w:trPr>
          <w:trHeight w:val="645"/>
          <w:jc w:val="center"/>
        </w:trPr>
        <w:tc>
          <w:tcPr>
            <w:tcW w:w="16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case study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fallstudie</w:t>
            </w:r>
            <w:proofErr w:type="spellEnd"/>
          </w:p>
        </w:tc>
        <w:tc>
          <w:tcPr>
            <w:tcW w:w="29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praktijkstudie</w:t>
            </w:r>
            <w:proofErr w:type="spellEnd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 xml:space="preserve">, </w:t>
            </w: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praktijkonderzoek</w:t>
            </w:r>
            <w:proofErr w:type="spellEnd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 xml:space="preserve">, </w:t>
            </w: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gevalsanalyse</w:t>
            </w:r>
            <w:proofErr w:type="spellEnd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 xml:space="preserve"> (F)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 w:rsidR="009E51D9" w:rsidRPr="009E51D9" w:rsidTr="009E51D9">
        <w:trPr>
          <w:trHeight w:val="315"/>
          <w:jc w:val="center"/>
        </w:trPr>
        <w:tc>
          <w:tcPr>
            <w:tcW w:w="16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champion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mästare</w:t>
            </w:r>
            <w:proofErr w:type="spellEnd"/>
          </w:p>
        </w:tc>
        <w:tc>
          <w:tcPr>
            <w:tcW w:w="29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kampioen</w:t>
            </w:r>
            <w:proofErr w:type="spellEnd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 xml:space="preserve"> (F)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 w:rsidR="009E51D9" w:rsidRPr="009E51D9" w:rsidTr="009E51D9">
        <w:trPr>
          <w:trHeight w:val="645"/>
          <w:jc w:val="center"/>
        </w:trPr>
        <w:tc>
          <w:tcPr>
            <w:tcW w:w="16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cheerleader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hejaklacksledare</w:t>
            </w:r>
            <w:proofErr w:type="spellEnd"/>
          </w:p>
        </w:tc>
        <w:tc>
          <w:tcPr>
            <w:tcW w:w="29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val="nl-NL"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val="nl-NL" w:eastAsia="en-GB"/>
              </w:rPr>
              <w:t>gangmaakster (L), voorjuich(st)er, opzwe(e)p(st)er (F)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val="nl-NL"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val="nl-NL" w:eastAsia="en-GB"/>
              </w:rPr>
              <w:t> </w:t>
            </w:r>
          </w:p>
        </w:tc>
      </w:tr>
      <w:tr w:rsidR="009E51D9" w:rsidRPr="009E51D9" w:rsidTr="009E51D9">
        <w:trPr>
          <w:trHeight w:val="1485"/>
          <w:jc w:val="center"/>
        </w:trPr>
        <w:tc>
          <w:tcPr>
            <w:tcW w:w="16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cockpit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förarkabin</w:t>
            </w:r>
            <w:proofErr w:type="spellEnd"/>
          </w:p>
        </w:tc>
        <w:tc>
          <w:tcPr>
            <w:tcW w:w="29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val="nl-NL"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val="nl-NL" w:eastAsia="en-GB"/>
              </w:rPr>
              <w:t>1 [vliegtuig] pilotencabine, (piloten)koepel, stuurcabine; 2 [boot] stuurkuip; 3 [sportauto] cabine, stuurkuip (F)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val="nl-NL"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val="nl-NL" w:eastAsia="en-GB"/>
              </w:rPr>
              <w:t> </w:t>
            </w:r>
          </w:p>
        </w:tc>
      </w:tr>
      <w:tr w:rsidR="009E51D9" w:rsidRPr="009E51D9" w:rsidTr="009E51D9">
        <w:trPr>
          <w:trHeight w:val="435"/>
          <w:jc w:val="center"/>
        </w:trPr>
        <w:tc>
          <w:tcPr>
            <w:tcW w:w="16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content provider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innehållsleverantör</w:t>
            </w:r>
            <w:proofErr w:type="spellEnd"/>
          </w:p>
        </w:tc>
        <w:tc>
          <w:tcPr>
            <w:tcW w:w="29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inhoudsaanbieder</w:t>
            </w:r>
            <w:proofErr w:type="spellEnd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 xml:space="preserve"> (F)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 w:rsidR="009E51D9" w:rsidRPr="009E51D9" w:rsidTr="009E51D9">
        <w:trPr>
          <w:trHeight w:val="435"/>
          <w:jc w:val="center"/>
        </w:trPr>
        <w:tc>
          <w:tcPr>
            <w:tcW w:w="16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cookie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kaka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traceerbestand</w:t>
            </w:r>
            <w:proofErr w:type="spellEnd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 xml:space="preserve">, </w:t>
            </w: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koekje</w:t>
            </w:r>
            <w:proofErr w:type="spellEnd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 xml:space="preserve"> (F)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 w:rsidR="009E51D9" w:rsidRPr="009E51D9" w:rsidTr="009E51D9">
        <w:trPr>
          <w:trHeight w:val="315"/>
          <w:jc w:val="center"/>
        </w:trPr>
        <w:tc>
          <w:tcPr>
            <w:tcW w:w="16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copyright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upphovsrätt</w:t>
            </w:r>
            <w:proofErr w:type="spellEnd"/>
          </w:p>
        </w:tc>
        <w:tc>
          <w:tcPr>
            <w:tcW w:w="29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auteursrecht</w:t>
            </w:r>
            <w:proofErr w:type="spellEnd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 xml:space="preserve"> (FL)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 w:rsidR="009E51D9" w:rsidRPr="009E51D9" w:rsidTr="009E51D9">
        <w:trPr>
          <w:trHeight w:val="315"/>
          <w:jc w:val="center"/>
        </w:trPr>
        <w:tc>
          <w:tcPr>
            <w:tcW w:w="16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cornflakes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(</w:t>
            </w: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majs</w:t>
            </w:r>
            <w:proofErr w:type="spellEnd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)</w:t>
            </w: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flingor</w:t>
            </w:r>
            <w:proofErr w:type="spellEnd"/>
          </w:p>
        </w:tc>
        <w:tc>
          <w:tcPr>
            <w:tcW w:w="29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maisvlokken</w:t>
            </w:r>
            <w:proofErr w:type="spellEnd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 xml:space="preserve"> (L)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 w:rsidR="009E51D9" w:rsidRPr="009E51D9" w:rsidTr="009E51D9">
        <w:trPr>
          <w:trHeight w:val="435"/>
          <w:jc w:val="center"/>
        </w:trPr>
        <w:tc>
          <w:tcPr>
            <w:tcW w:w="16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cruise control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farthållare</w:t>
            </w:r>
            <w:proofErr w:type="spellEnd"/>
          </w:p>
        </w:tc>
        <w:tc>
          <w:tcPr>
            <w:tcW w:w="29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snelheidsregelaar</w:t>
            </w:r>
            <w:proofErr w:type="spellEnd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 xml:space="preserve"> (L)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 w:rsidR="009E51D9" w:rsidRPr="009E51D9" w:rsidTr="009E51D9">
        <w:trPr>
          <w:trHeight w:val="315"/>
          <w:jc w:val="center"/>
        </w:trPr>
        <w:tc>
          <w:tcPr>
            <w:tcW w:w="16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date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träff</w:t>
            </w:r>
            <w:proofErr w:type="spellEnd"/>
          </w:p>
        </w:tc>
        <w:tc>
          <w:tcPr>
            <w:tcW w:w="29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afspraakje</w:t>
            </w:r>
            <w:proofErr w:type="spellEnd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 xml:space="preserve"> (FL)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 w:rsidR="009E51D9" w:rsidRPr="009E51D9" w:rsidTr="009E51D9">
        <w:trPr>
          <w:trHeight w:val="435"/>
          <w:jc w:val="center"/>
        </w:trPr>
        <w:tc>
          <w:tcPr>
            <w:tcW w:w="16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designa</w:t>
            </w:r>
            <w:proofErr w:type="spellEnd"/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formge</w:t>
            </w:r>
            <w:proofErr w:type="spellEnd"/>
          </w:p>
        </w:tc>
        <w:tc>
          <w:tcPr>
            <w:tcW w:w="29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vormgeven</w:t>
            </w:r>
            <w:proofErr w:type="spellEnd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 xml:space="preserve"> (F: q.v. </w:t>
            </w:r>
            <w:r w:rsidRPr="009E51D9">
              <w:rPr>
                <w:rFonts w:ascii="Verdana" w:eastAsia="Times New Roman" w:hAnsi="Verdana"/>
                <w:i/>
                <w:iCs/>
                <w:color w:val="000000"/>
                <w:sz w:val="16"/>
                <w:szCs w:val="16"/>
                <w:lang w:eastAsia="en-GB"/>
              </w:rPr>
              <w:t>design</w:t>
            </w: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)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 w:rsidR="009E51D9" w:rsidRPr="009E51D9" w:rsidTr="009E51D9">
        <w:trPr>
          <w:trHeight w:val="855"/>
          <w:jc w:val="center"/>
        </w:trPr>
        <w:tc>
          <w:tcPr>
            <w:tcW w:w="16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lastRenderedPageBreak/>
              <w:t>designer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formgivare</w:t>
            </w:r>
            <w:proofErr w:type="spellEnd"/>
          </w:p>
        </w:tc>
        <w:tc>
          <w:tcPr>
            <w:tcW w:w="29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val="nl-NL"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val="nl-NL" w:eastAsia="en-GB"/>
              </w:rPr>
              <w:t>(industrieel) vormgever, (industrieel) ontwerper (FL)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val="nl-NL"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val="nl-NL" w:eastAsia="en-GB"/>
              </w:rPr>
              <w:t> </w:t>
            </w:r>
          </w:p>
        </w:tc>
      </w:tr>
      <w:tr w:rsidR="009E51D9" w:rsidRPr="009E51D9" w:rsidTr="009E51D9">
        <w:trPr>
          <w:trHeight w:val="645"/>
          <w:jc w:val="center"/>
        </w:trPr>
        <w:tc>
          <w:tcPr>
            <w:tcW w:w="16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doggy bag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ta med-mat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meeneembakje</w:t>
            </w:r>
            <w:proofErr w:type="spellEnd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 xml:space="preserve">, </w:t>
            </w: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hamsterzakje,prakkiebakkie</w:t>
            </w:r>
            <w:proofErr w:type="spellEnd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 xml:space="preserve"> (F)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 w:rsidR="009E51D9" w:rsidRPr="009E51D9" w:rsidTr="009E51D9">
        <w:trPr>
          <w:trHeight w:val="645"/>
          <w:jc w:val="center"/>
        </w:trPr>
        <w:tc>
          <w:tcPr>
            <w:tcW w:w="16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drive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kampanj</w:t>
            </w:r>
            <w:proofErr w:type="spellEnd"/>
          </w:p>
        </w:tc>
        <w:tc>
          <w:tcPr>
            <w:tcW w:w="29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val="nl-NL"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val="nl-NL" w:eastAsia="en-GB"/>
              </w:rPr>
              <w:t>drang; energie; prikkel; ambitie; inzet (L)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val="nl-NL"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val="nl-NL" w:eastAsia="en-GB"/>
              </w:rPr>
              <w:t> </w:t>
            </w:r>
          </w:p>
        </w:tc>
      </w:tr>
      <w:tr w:rsidR="009E51D9" w:rsidRPr="009E51D9" w:rsidTr="009E51D9">
        <w:trPr>
          <w:trHeight w:val="1275"/>
          <w:jc w:val="center"/>
        </w:trPr>
        <w:tc>
          <w:tcPr>
            <w:tcW w:w="16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fast food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snabbmat</w:t>
            </w:r>
            <w:proofErr w:type="spellEnd"/>
          </w:p>
        </w:tc>
        <w:tc>
          <w:tcPr>
            <w:tcW w:w="29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val="nl-NL"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val="nl-NL" w:eastAsia="en-GB"/>
              </w:rPr>
              <w:t>1 snelle hap (FL), vulvoer; 2 gemaksvoeding, kant-en-klaarvoedsel, flitskost (F)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val="nl-NL"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val="nl-NL" w:eastAsia="en-GB"/>
              </w:rPr>
              <w:t> </w:t>
            </w:r>
          </w:p>
        </w:tc>
      </w:tr>
      <w:tr w:rsidR="009E51D9" w:rsidRPr="009E51D9" w:rsidTr="009E51D9">
        <w:trPr>
          <w:trHeight w:val="645"/>
          <w:jc w:val="center"/>
        </w:trPr>
        <w:tc>
          <w:tcPr>
            <w:tcW w:w="16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freeware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gratisprogram</w:t>
            </w:r>
            <w:proofErr w:type="spellEnd"/>
          </w:p>
        </w:tc>
        <w:tc>
          <w:tcPr>
            <w:tcW w:w="29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val="nl-NL"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val="nl-NL" w:eastAsia="en-GB"/>
              </w:rPr>
              <w:t>gratiswaar, gratis programma(tuur), vrijwaar (F)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val="nl-NL"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val="nl-NL" w:eastAsia="en-GB"/>
              </w:rPr>
              <w:t> </w:t>
            </w:r>
          </w:p>
        </w:tc>
      </w:tr>
      <w:tr w:rsidR="009E51D9" w:rsidRPr="009E51D9" w:rsidTr="009E51D9">
        <w:trPr>
          <w:trHeight w:val="1695"/>
          <w:jc w:val="center"/>
        </w:trPr>
        <w:tc>
          <w:tcPr>
            <w:tcW w:w="16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voucher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kupong</w:t>
            </w:r>
            <w:proofErr w:type="spellEnd"/>
          </w:p>
        </w:tc>
        <w:tc>
          <w:tcPr>
            <w:tcW w:w="29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val="nl-NL"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val="nl-NL" w:eastAsia="en-GB"/>
              </w:rPr>
              <w:t>boekingsbewijs, reserveringsbewijs; 2 tegoedbon, consumptiebon, (waarde)bon; 3 vrijkaartje; 4 knipkaart, strippenkaart)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val="nl-NL"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val="nl-NL" w:eastAsia="en-GB"/>
              </w:rPr>
              <w:t> </w:t>
            </w:r>
          </w:p>
        </w:tc>
      </w:tr>
      <w:tr w:rsidR="009E51D9" w:rsidRPr="009E51D9" w:rsidTr="009E51D9">
        <w:trPr>
          <w:trHeight w:val="1065"/>
          <w:jc w:val="center"/>
        </w:trPr>
        <w:tc>
          <w:tcPr>
            <w:tcW w:w="16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headset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mikrofonlur</w:t>
            </w:r>
            <w:proofErr w:type="spellEnd"/>
          </w:p>
        </w:tc>
        <w:tc>
          <w:tcPr>
            <w:tcW w:w="29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val="nl-NL"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val="nl-NL" w:eastAsia="en-GB"/>
              </w:rPr>
              <w:t>koptelefoon; oortelefoon met microfoon (L), hoofdtelefoon, beloortje (F)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val="nl-NL"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val="nl-NL" w:eastAsia="en-GB"/>
              </w:rPr>
              <w:t> </w:t>
            </w:r>
          </w:p>
        </w:tc>
      </w:tr>
      <w:tr w:rsidR="009E51D9" w:rsidRPr="009E51D9" w:rsidTr="009E51D9">
        <w:trPr>
          <w:trHeight w:val="2415"/>
          <w:jc w:val="center"/>
        </w:trPr>
        <w:tc>
          <w:tcPr>
            <w:tcW w:w="16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interface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gränssnitt</w:t>
            </w:r>
            <w:proofErr w:type="spellEnd"/>
          </w:p>
        </w:tc>
        <w:tc>
          <w:tcPr>
            <w:tcW w:w="29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val="nl-NL"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val="nl-NL" w:eastAsia="en-GB"/>
              </w:rPr>
              <w:t>F: [q.v. user ~] gebruikersomgeving, gebruikersschil; 2 [hardware ~] [alg.] koppeling (FL), [fysiek] aansluiting, [specifiek] poort; 3 [software ~] koppelvlak, raakvlak (FL)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val="nl-NL"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val="nl-NL" w:eastAsia="en-GB"/>
              </w:rPr>
              <w:t> </w:t>
            </w:r>
          </w:p>
        </w:tc>
      </w:tr>
      <w:tr w:rsidR="009E51D9" w:rsidRPr="009E51D9" w:rsidTr="009E51D9">
        <w:trPr>
          <w:trHeight w:val="1065"/>
          <w:jc w:val="center"/>
        </w:trPr>
        <w:tc>
          <w:tcPr>
            <w:tcW w:w="16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joint venture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proofErr w:type="spellStart"/>
            <w:proofErr w:type="gram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samriskföretag</w:t>
            </w:r>
            <w:proofErr w:type="spellEnd"/>
            <w:proofErr w:type="gramEnd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 xml:space="preserve">. </w:t>
            </w: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samföretag</w:t>
            </w:r>
            <w:proofErr w:type="spellEnd"/>
          </w:p>
        </w:tc>
        <w:tc>
          <w:tcPr>
            <w:tcW w:w="29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val="nl-NL"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val="nl-NL" w:eastAsia="en-GB"/>
              </w:rPr>
              <w:t>gemeenschappelijke onderneming, gezamenlijke onderneming (F); co-onderneming (L)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val="nl-NL"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val="nl-NL" w:eastAsia="en-GB"/>
              </w:rPr>
              <w:t> </w:t>
            </w:r>
          </w:p>
        </w:tc>
      </w:tr>
      <w:tr w:rsidR="009E51D9" w:rsidRPr="009E51D9" w:rsidTr="009E51D9">
        <w:trPr>
          <w:trHeight w:val="645"/>
          <w:jc w:val="center"/>
        </w:trPr>
        <w:tc>
          <w:tcPr>
            <w:tcW w:w="16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joystick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styrspak</w:t>
            </w:r>
            <w:proofErr w:type="spellEnd"/>
          </w:p>
        </w:tc>
        <w:tc>
          <w:tcPr>
            <w:tcW w:w="29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val="nl-NL"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val="nl-NL" w:eastAsia="en-GB"/>
              </w:rPr>
              <w:t>regelpookje (L); stuurstok, (spel)pookje (F)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val="nl-NL"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val="nl-NL" w:eastAsia="en-GB"/>
              </w:rPr>
              <w:t> </w:t>
            </w:r>
          </w:p>
        </w:tc>
      </w:tr>
      <w:tr w:rsidR="009E51D9" w:rsidRPr="009E51D9" w:rsidTr="009E51D9">
        <w:trPr>
          <w:trHeight w:val="645"/>
          <w:jc w:val="center"/>
        </w:trPr>
        <w:tc>
          <w:tcPr>
            <w:tcW w:w="16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kickboxing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sparkboxning</w:t>
            </w:r>
            <w:proofErr w:type="spellEnd"/>
          </w:p>
        </w:tc>
        <w:tc>
          <w:tcPr>
            <w:tcW w:w="29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 xml:space="preserve">n/a (L has </w:t>
            </w: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schopbokser</w:t>
            </w:r>
            <w:proofErr w:type="spellEnd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 xml:space="preserve"> for </w:t>
            </w:r>
            <w:proofErr w:type="spellStart"/>
            <w:r w:rsidRPr="009E51D9">
              <w:rPr>
                <w:rFonts w:ascii="Verdana" w:eastAsia="Times New Roman" w:hAnsi="Verdana"/>
                <w:i/>
                <w:iCs/>
                <w:color w:val="000000"/>
                <w:sz w:val="16"/>
                <w:szCs w:val="16"/>
                <w:lang w:eastAsia="en-GB"/>
              </w:rPr>
              <w:t>kickboxer</w:t>
            </w:r>
            <w:proofErr w:type="spellEnd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)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 w:rsidR="009E51D9" w:rsidRPr="009E51D9" w:rsidTr="009E51D9">
        <w:trPr>
          <w:trHeight w:val="1065"/>
          <w:jc w:val="center"/>
        </w:trPr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laptop </w:t>
            </w:r>
          </w:p>
        </w:tc>
        <w:tc>
          <w:tcPr>
            <w:tcW w:w="18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bärbar</w:t>
            </w:r>
            <w:proofErr w:type="spellEnd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dator</w:t>
            </w:r>
            <w:proofErr w:type="spellEnd"/>
          </w:p>
        </w:tc>
        <w:tc>
          <w:tcPr>
            <w:tcW w:w="29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val="nl-NL"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val="nl-NL" w:eastAsia="en-GB"/>
              </w:rPr>
              <w:t>schootcomputer, (rug)tas-pc, schrijfblokpc, meneemcomputer (F)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val="nl-NL"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val="nl-NL" w:eastAsia="en-GB"/>
              </w:rPr>
              <w:t> </w:t>
            </w:r>
          </w:p>
        </w:tc>
      </w:tr>
      <w:tr w:rsidR="009E51D9" w:rsidRPr="009E51D9" w:rsidTr="009E51D9">
        <w:trPr>
          <w:trHeight w:val="645"/>
          <w:jc w:val="center"/>
        </w:trPr>
        <w:tc>
          <w:tcPr>
            <w:tcW w:w="1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layout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grafisk</w:t>
            </w:r>
            <w:proofErr w:type="spellEnd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utformning</w:t>
            </w:r>
            <w:proofErr w:type="spellEnd"/>
          </w:p>
        </w:tc>
        <w:tc>
          <w:tcPr>
            <w:tcW w:w="29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val="nl-NL"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val="nl-NL" w:eastAsia="en-GB"/>
              </w:rPr>
              <w:t>1 opmaak (FL), vormgeving (FL); 2 indeling, ontwerp (F)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val="nl-NL"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val="nl-NL" w:eastAsia="en-GB"/>
              </w:rPr>
              <w:t> </w:t>
            </w:r>
          </w:p>
        </w:tc>
      </w:tr>
      <w:tr w:rsidR="009E51D9" w:rsidRPr="009E51D9" w:rsidTr="009E51D9">
        <w:trPr>
          <w:trHeight w:val="855"/>
          <w:jc w:val="center"/>
        </w:trPr>
        <w:tc>
          <w:tcPr>
            <w:tcW w:w="16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lastRenderedPageBreak/>
              <w:t>leasa</w:t>
            </w:r>
            <w:proofErr w:type="spellEnd"/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hyra</w:t>
            </w:r>
            <w:proofErr w:type="spellEnd"/>
          </w:p>
        </w:tc>
        <w:tc>
          <w:tcPr>
            <w:tcW w:w="29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val="nl-NL"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val="nl-NL" w:eastAsia="en-GB"/>
              </w:rPr>
              <w:t>huren (op lange termijn) (L); (lange)termijnhuren, duurhuren (F)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val="nl-NL"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val="nl-NL" w:eastAsia="en-GB"/>
              </w:rPr>
              <w:t> </w:t>
            </w:r>
          </w:p>
        </w:tc>
      </w:tr>
      <w:tr w:rsidR="009E51D9" w:rsidRPr="009E51D9" w:rsidTr="009E51D9">
        <w:trPr>
          <w:trHeight w:val="1065"/>
          <w:jc w:val="center"/>
        </w:trPr>
        <w:tc>
          <w:tcPr>
            <w:tcW w:w="16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lobbying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påtryckning</w:t>
            </w:r>
            <w:proofErr w:type="spellEnd"/>
          </w:p>
        </w:tc>
        <w:tc>
          <w:tcPr>
            <w:tcW w:w="29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val="nl-NL"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val="nl-NL" w:eastAsia="en-GB"/>
              </w:rPr>
              <w:t>(be)pleiten, beleidsbeïnvloeden (F); bewerken (van mensen); pleitbezorgen (L)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val="nl-NL"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val="nl-NL" w:eastAsia="en-GB"/>
              </w:rPr>
              <w:t> </w:t>
            </w:r>
          </w:p>
        </w:tc>
      </w:tr>
      <w:tr w:rsidR="009E51D9" w:rsidRPr="009E51D9" w:rsidTr="009E51D9">
        <w:trPr>
          <w:trHeight w:val="435"/>
          <w:jc w:val="center"/>
        </w:trPr>
        <w:tc>
          <w:tcPr>
            <w:tcW w:w="16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(</w:t>
            </w: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ett</w:t>
            </w:r>
            <w:proofErr w:type="spellEnd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) login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inloggningsuppgifter</w:t>
            </w:r>
            <w:proofErr w:type="spellEnd"/>
          </w:p>
        </w:tc>
        <w:tc>
          <w:tcPr>
            <w:tcW w:w="29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val="nl-NL"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val="nl-NL" w:eastAsia="en-GB"/>
              </w:rPr>
              <w:t xml:space="preserve">gebruikersnaam (F q.v. </w:t>
            </w:r>
            <w:r w:rsidRPr="009E51D9">
              <w:rPr>
                <w:rFonts w:ascii="Verdana" w:eastAsia="Times New Roman" w:hAnsi="Verdana"/>
                <w:i/>
                <w:iCs/>
                <w:color w:val="000000"/>
                <w:sz w:val="16"/>
                <w:szCs w:val="16"/>
                <w:lang w:val="nl-NL" w:eastAsia="en-GB"/>
              </w:rPr>
              <w:t>loginnaam</w:t>
            </w: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val="nl-NL" w:eastAsia="en-GB"/>
              </w:rPr>
              <w:t>)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val="nl-NL"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val="nl-NL" w:eastAsia="en-GB"/>
              </w:rPr>
              <w:t> </w:t>
            </w:r>
          </w:p>
        </w:tc>
      </w:tr>
      <w:tr w:rsidR="009E51D9" w:rsidRPr="009E51D9" w:rsidTr="009E51D9">
        <w:trPr>
          <w:trHeight w:val="855"/>
          <w:jc w:val="center"/>
        </w:trPr>
        <w:tc>
          <w:tcPr>
            <w:tcW w:w="16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lounge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sällskapsrum</w:t>
            </w:r>
            <w:proofErr w:type="spellEnd"/>
          </w:p>
        </w:tc>
        <w:tc>
          <w:tcPr>
            <w:tcW w:w="29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val="nl-NL"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val="nl-NL" w:eastAsia="en-GB"/>
              </w:rPr>
              <w:t>gezelschapsruimteconversatiezaal (in hotel); zitkamer (L); hal, salon (F)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val="nl-NL"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val="nl-NL" w:eastAsia="en-GB"/>
              </w:rPr>
              <w:t> </w:t>
            </w:r>
          </w:p>
        </w:tc>
      </w:tr>
      <w:tr w:rsidR="009E51D9" w:rsidRPr="009E51D9" w:rsidTr="009E51D9">
        <w:trPr>
          <w:trHeight w:val="1275"/>
          <w:jc w:val="center"/>
        </w:trPr>
        <w:tc>
          <w:tcPr>
            <w:tcW w:w="16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 xml:space="preserve">mailing list, </w:t>
            </w: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mejlingslista</w:t>
            </w:r>
            <w:proofErr w:type="spellEnd"/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sändlista</w:t>
            </w:r>
            <w:proofErr w:type="spellEnd"/>
          </w:p>
        </w:tc>
        <w:tc>
          <w:tcPr>
            <w:tcW w:w="29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val="nl-NL"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val="nl-NL" w:eastAsia="en-GB"/>
              </w:rPr>
              <w:t>1 verzendlijst (FL), adreslijst; 2 (elektronische) rondzendlijst, (elektronische) deelnemerslijst (F)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val="nl-NL"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val="nl-NL" w:eastAsia="en-GB"/>
              </w:rPr>
              <w:t> </w:t>
            </w:r>
          </w:p>
        </w:tc>
      </w:tr>
      <w:tr w:rsidR="009E51D9" w:rsidRPr="009E51D9" w:rsidTr="009E51D9">
        <w:trPr>
          <w:trHeight w:val="435"/>
          <w:jc w:val="center"/>
        </w:trPr>
        <w:tc>
          <w:tcPr>
            <w:tcW w:w="16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make-up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smink</w:t>
            </w:r>
            <w:proofErr w:type="spellEnd"/>
          </w:p>
        </w:tc>
        <w:tc>
          <w:tcPr>
            <w:tcW w:w="29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opmaak</w:t>
            </w:r>
            <w:proofErr w:type="spellEnd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 xml:space="preserve">; </w:t>
            </w: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cosmetica</w:t>
            </w:r>
            <w:proofErr w:type="spellEnd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 xml:space="preserve"> (F)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 w:rsidR="009E51D9" w:rsidRPr="009E51D9" w:rsidTr="009E51D9">
        <w:trPr>
          <w:trHeight w:val="315"/>
          <w:jc w:val="center"/>
        </w:trPr>
        <w:tc>
          <w:tcPr>
            <w:tcW w:w="16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mindmap</w:t>
            </w:r>
            <w:proofErr w:type="spellEnd"/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tankekarta</w:t>
            </w:r>
            <w:proofErr w:type="spellEnd"/>
          </w:p>
        </w:tc>
        <w:tc>
          <w:tcPr>
            <w:tcW w:w="29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denkschema</w:t>
            </w:r>
            <w:proofErr w:type="spellEnd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 xml:space="preserve"> (F)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 w:rsidR="009E51D9" w:rsidRPr="009E51D9" w:rsidTr="009E51D9">
        <w:trPr>
          <w:trHeight w:val="435"/>
          <w:jc w:val="center"/>
        </w:trPr>
        <w:tc>
          <w:tcPr>
            <w:tcW w:w="16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mountainbike</w:t>
            </w:r>
            <w:proofErr w:type="spellEnd"/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terrängcykel</w:t>
            </w:r>
            <w:proofErr w:type="spellEnd"/>
          </w:p>
        </w:tc>
        <w:tc>
          <w:tcPr>
            <w:tcW w:w="29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klimfiets</w:t>
            </w:r>
            <w:proofErr w:type="spellEnd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 xml:space="preserve">, </w:t>
            </w: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bergfiets</w:t>
            </w:r>
            <w:proofErr w:type="spellEnd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 xml:space="preserve"> (FL)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 w:rsidR="009E51D9" w:rsidRPr="009E51D9" w:rsidTr="009E51D9">
        <w:trPr>
          <w:trHeight w:val="645"/>
          <w:jc w:val="center"/>
        </w:trPr>
        <w:tc>
          <w:tcPr>
            <w:tcW w:w="16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mystery shopper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spionshoppare</w:t>
            </w:r>
            <w:proofErr w:type="spellEnd"/>
          </w:p>
        </w:tc>
        <w:tc>
          <w:tcPr>
            <w:tcW w:w="29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pseudo-</w:t>
            </w: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koper</w:t>
            </w:r>
            <w:proofErr w:type="spellEnd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 xml:space="preserve">, </w:t>
            </w: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testklant</w:t>
            </w:r>
            <w:proofErr w:type="spellEnd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 xml:space="preserve">, </w:t>
            </w: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testkoper</w:t>
            </w:r>
            <w:proofErr w:type="spellEnd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 xml:space="preserve"> (F)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 w:rsidR="009E51D9" w:rsidRPr="009E51D9" w:rsidTr="009E51D9">
        <w:trPr>
          <w:trHeight w:val="855"/>
          <w:jc w:val="center"/>
        </w:trPr>
        <w:tc>
          <w:tcPr>
            <w:tcW w:w="16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notebook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bärbar</w:t>
            </w:r>
            <w:proofErr w:type="spellEnd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dator</w:t>
            </w:r>
            <w:proofErr w:type="spellEnd"/>
          </w:p>
        </w:tc>
        <w:tc>
          <w:tcPr>
            <w:tcW w:w="29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val="nl-NL"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val="nl-NL" w:eastAsia="en-GB"/>
              </w:rPr>
              <w:t>(rug)tas-pc, schrijfblok-pc, meneemcomputer (F)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val="nl-NL"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val="nl-NL" w:eastAsia="en-GB"/>
              </w:rPr>
              <w:t> </w:t>
            </w:r>
          </w:p>
        </w:tc>
      </w:tr>
      <w:tr w:rsidR="009E51D9" w:rsidRPr="009E51D9" w:rsidTr="009E51D9">
        <w:trPr>
          <w:trHeight w:val="435"/>
          <w:jc w:val="center"/>
        </w:trPr>
        <w:tc>
          <w:tcPr>
            <w:tcW w:w="16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password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lösenord</w:t>
            </w:r>
            <w:proofErr w:type="spellEnd"/>
          </w:p>
        </w:tc>
        <w:tc>
          <w:tcPr>
            <w:tcW w:w="29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wachtwoord</w:t>
            </w:r>
            <w:proofErr w:type="spellEnd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 xml:space="preserve"> (FL); </w:t>
            </w: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toegangscode</w:t>
            </w:r>
            <w:proofErr w:type="spellEnd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 xml:space="preserve"> (L)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 w:rsidR="009E51D9" w:rsidRPr="009E51D9" w:rsidTr="009E51D9">
        <w:trPr>
          <w:trHeight w:val="435"/>
          <w:jc w:val="center"/>
        </w:trPr>
        <w:tc>
          <w:tcPr>
            <w:tcW w:w="16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phishing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nätfiske</w:t>
            </w:r>
            <w:proofErr w:type="spellEnd"/>
          </w:p>
        </w:tc>
        <w:tc>
          <w:tcPr>
            <w:tcW w:w="29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identiteitshengelen</w:t>
            </w:r>
            <w:proofErr w:type="spellEnd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, (web)</w:t>
            </w: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vissen</w:t>
            </w:r>
            <w:proofErr w:type="spellEnd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 xml:space="preserve"> (F)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 w:rsidR="009E51D9" w:rsidRPr="009E51D9" w:rsidTr="009E51D9">
        <w:trPr>
          <w:trHeight w:val="315"/>
          <w:jc w:val="center"/>
        </w:trPr>
        <w:tc>
          <w:tcPr>
            <w:tcW w:w="16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pressrelease</w:t>
            </w:r>
            <w:proofErr w:type="spellEnd"/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pressmeddelande</w:t>
            </w:r>
            <w:proofErr w:type="spellEnd"/>
          </w:p>
        </w:tc>
        <w:tc>
          <w:tcPr>
            <w:tcW w:w="29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persbericht</w:t>
            </w:r>
            <w:proofErr w:type="spellEnd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 xml:space="preserve"> (F)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 w:rsidR="009E51D9" w:rsidRPr="009E51D9" w:rsidTr="009E51D9">
        <w:trPr>
          <w:trHeight w:val="315"/>
          <w:jc w:val="center"/>
        </w:trPr>
        <w:tc>
          <w:tcPr>
            <w:tcW w:w="16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primer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grundfärg</w:t>
            </w:r>
            <w:proofErr w:type="spellEnd"/>
          </w:p>
        </w:tc>
        <w:tc>
          <w:tcPr>
            <w:tcW w:w="29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grondverf</w:t>
            </w:r>
            <w:proofErr w:type="spellEnd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 xml:space="preserve"> (F)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 w:rsidR="009E51D9" w:rsidRPr="009E51D9" w:rsidTr="009E51D9">
        <w:trPr>
          <w:trHeight w:val="435"/>
          <w:jc w:val="center"/>
        </w:trPr>
        <w:tc>
          <w:tcPr>
            <w:tcW w:w="16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print on demand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beställtryck</w:t>
            </w:r>
            <w:proofErr w:type="spellEnd"/>
          </w:p>
        </w:tc>
        <w:tc>
          <w:tcPr>
            <w:tcW w:w="29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drukken</w:t>
            </w:r>
            <w:proofErr w:type="spellEnd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 xml:space="preserve"> op </w:t>
            </w: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bestelling</w:t>
            </w:r>
            <w:proofErr w:type="spellEnd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 xml:space="preserve"> (F)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 w:rsidR="009E51D9" w:rsidRPr="009E51D9" w:rsidTr="009E51D9">
        <w:trPr>
          <w:trHeight w:val="435"/>
          <w:jc w:val="center"/>
        </w:trPr>
        <w:tc>
          <w:tcPr>
            <w:tcW w:w="16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printa</w:t>
            </w:r>
            <w:proofErr w:type="spellEnd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skriva</w:t>
            </w:r>
            <w:proofErr w:type="spellEnd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ut</w:t>
            </w:r>
            <w:proofErr w:type="spellEnd"/>
          </w:p>
        </w:tc>
        <w:tc>
          <w:tcPr>
            <w:tcW w:w="29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afdrukken</w:t>
            </w:r>
            <w:proofErr w:type="spellEnd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 xml:space="preserve">, </w:t>
            </w: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uitdraaien</w:t>
            </w:r>
            <w:proofErr w:type="spellEnd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 xml:space="preserve"> (F)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 w:rsidR="009E51D9" w:rsidRPr="009E51D9" w:rsidTr="009E51D9">
        <w:trPr>
          <w:trHeight w:val="315"/>
          <w:jc w:val="center"/>
        </w:trPr>
        <w:tc>
          <w:tcPr>
            <w:tcW w:w="16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printer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skrivare</w:t>
            </w:r>
            <w:proofErr w:type="spellEnd"/>
          </w:p>
        </w:tc>
        <w:tc>
          <w:tcPr>
            <w:tcW w:w="29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afdrukapparaat</w:t>
            </w:r>
            <w:proofErr w:type="spellEnd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 xml:space="preserve"> (FL)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 w:rsidR="009E51D9" w:rsidRPr="009E51D9" w:rsidTr="009E51D9">
        <w:trPr>
          <w:trHeight w:val="645"/>
          <w:jc w:val="center"/>
        </w:trPr>
        <w:tc>
          <w:tcPr>
            <w:tcW w:w="16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rookie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nykomling</w:t>
            </w:r>
            <w:proofErr w:type="spellEnd"/>
          </w:p>
        </w:tc>
        <w:tc>
          <w:tcPr>
            <w:tcW w:w="29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val="nl-NL"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val="nl-NL" w:eastAsia="en-GB"/>
              </w:rPr>
              <w:t>eerstejaars(sporter), aspirant; broekie, nieuweling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val="nl-NL"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val="nl-NL" w:eastAsia="en-GB"/>
              </w:rPr>
              <w:t> </w:t>
            </w:r>
          </w:p>
        </w:tc>
      </w:tr>
      <w:tr w:rsidR="009E51D9" w:rsidRPr="009E51D9" w:rsidTr="009E51D9">
        <w:trPr>
          <w:trHeight w:val="315"/>
          <w:jc w:val="center"/>
        </w:trPr>
        <w:tc>
          <w:tcPr>
            <w:tcW w:w="16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scroll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rulla</w:t>
            </w:r>
            <w:proofErr w:type="spellEnd"/>
          </w:p>
        </w:tc>
        <w:tc>
          <w:tcPr>
            <w:tcW w:w="29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(door)</w:t>
            </w: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rollen</w:t>
            </w:r>
            <w:proofErr w:type="spellEnd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 xml:space="preserve"> (F)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 w:rsidR="009E51D9" w:rsidRPr="009E51D9" w:rsidTr="009E51D9">
        <w:trPr>
          <w:trHeight w:val="435"/>
          <w:jc w:val="center"/>
        </w:trPr>
        <w:tc>
          <w:tcPr>
            <w:tcW w:w="16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service provider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tjänsteleverantör</w:t>
            </w:r>
            <w:proofErr w:type="spellEnd"/>
          </w:p>
        </w:tc>
        <w:tc>
          <w:tcPr>
            <w:tcW w:w="29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(internet)</w:t>
            </w: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aanbieder</w:t>
            </w:r>
            <w:proofErr w:type="spellEnd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 xml:space="preserve"> (F)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 w:rsidR="009E51D9" w:rsidRPr="009E51D9" w:rsidTr="009E51D9">
        <w:trPr>
          <w:trHeight w:val="435"/>
          <w:jc w:val="center"/>
        </w:trPr>
        <w:tc>
          <w:tcPr>
            <w:tcW w:w="16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shaker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drinkblandare</w:t>
            </w:r>
            <w:proofErr w:type="spellEnd"/>
          </w:p>
        </w:tc>
        <w:tc>
          <w:tcPr>
            <w:tcW w:w="29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schudkan</w:t>
            </w:r>
            <w:proofErr w:type="spellEnd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 xml:space="preserve">, </w:t>
            </w: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mengbeker</w:t>
            </w:r>
            <w:proofErr w:type="spellEnd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 xml:space="preserve"> (F)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 w:rsidR="009E51D9" w:rsidRPr="009E51D9" w:rsidTr="009E51D9">
        <w:trPr>
          <w:trHeight w:val="645"/>
          <w:jc w:val="center"/>
        </w:trPr>
        <w:tc>
          <w:tcPr>
            <w:tcW w:w="16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shareware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spridprogram</w:t>
            </w:r>
            <w:proofErr w:type="spellEnd"/>
          </w:p>
        </w:tc>
        <w:tc>
          <w:tcPr>
            <w:tcW w:w="29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val="nl-NL"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val="nl-NL" w:eastAsia="en-GB"/>
              </w:rPr>
              <w:t>probeerwaar, proefprogramma(tuur), deelwaar (F)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val="nl-NL"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val="nl-NL" w:eastAsia="en-GB"/>
              </w:rPr>
              <w:t> </w:t>
            </w:r>
          </w:p>
        </w:tc>
      </w:tr>
      <w:tr w:rsidR="009E51D9" w:rsidRPr="009E51D9" w:rsidTr="009E51D9">
        <w:trPr>
          <w:trHeight w:val="315"/>
          <w:jc w:val="center"/>
        </w:trPr>
        <w:tc>
          <w:tcPr>
            <w:tcW w:w="16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shorts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kortbyxor</w:t>
            </w:r>
            <w:proofErr w:type="spellEnd"/>
          </w:p>
        </w:tc>
        <w:tc>
          <w:tcPr>
            <w:tcW w:w="29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korte</w:t>
            </w:r>
            <w:proofErr w:type="spellEnd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broek</w:t>
            </w:r>
            <w:proofErr w:type="spellEnd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 xml:space="preserve"> (F)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 w:rsidR="009E51D9" w:rsidRPr="009E51D9" w:rsidTr="009E51D9">
        <w:trPr>
          <w:trHeight w:val="315"/>
          <w:jc w:val="center"/>
        </w:trPr>
        <w:tc>
          <w:tcPr>
            <w:tcW w:w="16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skateboard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rullbräda</w:t>
            </w:r>
            <w:proofErr w:type="spellEnd"/>
          </w:p>
        </w:tc>
        <w:tc>
          <w:tcPr>
            <w:tcW w:w="29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schaatsplank</w:t>
            </w:r>
            <w:proofErr w:type="spellEnd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 xml:space="preserve"> (FL)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 w:rsidR="009E51D9" w:rsidRPr="009E51D9" w:rsidTr="009E51D9">
        <w:trPr>
          <w:trHeight w:val="645"/>
          <w:jc w:val="center"/>
        </w:trPr>
        <w:tc>
          <w:tcPr>
            <w:tcW w:w="16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lastRenderedPageBreak/>
              <w:t>skimming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smygkopiering</w:t>
            </w:r>
            <w:proofErr w:type="spellEnd"/>
          </w:p>
        </w:tc>
        <w:tc>
          <w:tcPr>
            <w:tcW w:w="29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pinrollen</w:t>
            </w:r>
            <w:proofErr w:type="spellEnd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 xml:space="preserve">, </w:t>
            </w: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pincoderollen</w:t>
            </w:r>
            <w:proofErr w:type="spellEnd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 xml:space="preserve">, </w:t>
            </w: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pinpikken</w:t>
            </w:r>
            <w:proofErr w:type="spellEnd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 xml:space="preserve"> (F)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 w:rsidR="009E51D9" w:rsidRPr="009E51D9" w:rsidTr="009E51D9">
        <w:trPr>
          <w:trHeight w:val="435"/>
          <w:jc w:val="center"/>
        </w:trPr>
        <w:tc>
          <w:tcPr>
            <w:tcW w:w="16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slash (</w:t>
            </w: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tecknet</w:t>
            </w:r>
            <w:proofErr w:type="spellEnd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 xml:space="preserve"> /)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snedstreck</w:t>
            </w:r>
            <w:proofErr w:type="spellEnd"/>
          </w:p>
        </w:tc>
        <w:tc>
          <w:tcPr>
            <w:tcW w:w="29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val="nl-NL"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val="nl-NL" w:eastAsia="en-GB"/>
              </w:rPr>
              <w:t>schrap (F), schuine streep (FL)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val="nl-NL"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val="nl-NL" w:eastAsia="en-GB"/>
              </w:rPr>
              <w:t> </w:t>
            </w:r>
          </w:p>
        </w:tc>
      </w:tr>
      <w:tr w:rsidR="009E51D9" w:rsidRPr="009E51D9" w:rsidTr="009E51D9">
        <w:trPr>
          <w:trHeight w:val="435"/>
          <w:jc w:val="center"/>
        </w:trPr>
        <w:tc>
          <w:tcPr>
            <w:tcW w:w="16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smart card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smartkort</w:t>
            </w:r>
            <w:proofErr w:type="spellEnd"/>
          </w:p>
        </w:tc>
        <w:tc>
          <w:tcPr>
            <w:tcW w:w="29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slimme</w:t>
            </w:r>
            <w:proofErr w:type="spellEnd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kaart</w:t>
            </w:r>
            <w:proofErr w:type="spellEnd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 xml:space="preserve">, </w:t>
            </w: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chipkaart</w:t>
            </w:r>
            <w:proofErr w:type="spellEnd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 xml:space="preserve"> (F)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 w:rsidR="009E51D9" w:rsidRPr="009E51D9" w:rsidTr="009E51D9">
        <w:trPr>
          <w:trHeight w:val="855"/>
          <w:jc w:val="center"/>
        </w:trPr>
        <w:tc>
          <w:tcPr>
            <w:tcW w:w="16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smiley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smilis</w:t>
            </w:r>
            <w:proofErr w:type="spellEnd"/>
          </w:p>
        </w:tc>
        <w:tc>
          <w:tcPr>
            <w:tcW w:w="29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val="nl-NL"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val="nl-NL" w:eastAsia="en-GB"/>
              </w:rPr>
              <w:t>1 lachebekje; 2 smoeltje, gevoelsteken, emootje (F)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val="nl-NL"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val="nl-NL" w:eastAsia="en-GB"/>
              </w:rPr>
              <w:t> </w:t>
            </w:r>
          </w:p>
        </w:tc>
      </w:tr>
      <w:tr w:rsidR="009E51D9" w:rsidRPr="009E51D9" w:rsidTr="009E51D9">
        <w:trPr>
          <w:trHeight w:val="1485"/>
          <w:jc w:val="center"/>
        </w:trPr>
        <w:tc>
          <w:tcPr>
            <w:tcW w:w="16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snacks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tilltugg</w:t>
            </w:r>
            <w:proofErr w:type="spellEnd"/>
          </w:p>
        </w:tc>
        <w:tc>
          <w:tcPr>
            <w:tcW w:w="29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val="nl-NL"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val="nl-NL" w:eastAsia="en-GB"/>
              </w:rPr>
              <w:t>F: 1 tussendoortje; (borrel)hapje, knabbeltje; snoep(reep); 2 hartige hap, snelle hap, vette hap, vette bek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val="nl-NL"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val="nl-NL" w:eastAsia="en-GB"/>
              </w:rPr>
              <w:t> </w:t>
            </w:r>
          </w:p>
        </w:tc>
      </w:tr>
      <w:tr w:rsidR="009E51D9" w:rsidRPr="009E51D9" w:rsidTr="009E51D9">
        <w:trPr>
          <w:trHeight w:val="315"/>
          <w:jc w:val="center"/>
        </w:trPr>
        <w:tc>
          <w:tcPr>
            <w:tcW w:w="16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snowboard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snöbräda</w:t>
            </w:r>
            <w:proofErr w:type="spellEnd"/>
          </w:p>
        </w:tc>
        <w:tc>
          <w:tcPr>
            <w:tcW w:w="29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sneeuwplank</w:t>
            </w:r>
            <w:proofErr w:type="spellEnd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 xml:space="preserve"> (F)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 w:rsidR="009E51D9" w:rsidRPr="009E51D9" w:rsidTr="009E51D9">
        <w:trPr>
          <w:trHeight w:val="855"/>
          <w:jc w:val="center"/>
        </w:trPr>
        <w:tc>
          <w:tcPr>
            <w:tcW w:w="16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spyware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spionprogram</w:t>
            </w:r>
            <w:proofErr w:type="spellEnd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 xml:space="preserve"> (se adware)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val="nl-NL"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val="nl-NL" w:eastAsia="en-GB"/>
              </w:rPr>
              <w:t>gluurwaar, snuffelwaar, spionneerprogramma(tuur) (F)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val="nl-NL"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val="nl-NL" w:eastAsia="en-GB"/>
              </w:rPr>
              <w:t> </w:t>
            </w:r>
          </w:p>
        </w:tc>
      </w:tr>
      <w:tr w:rsidR="009E51D9" w:rsidRPr="009E51D9" w:rsidTr="009E51D9">
        <w:trPr>
          <w:trHeight w:val="645"/>
          <w:jc w:val="center"/>
        </w:trPr>
        <w:tc>
          <w:tcPr>
            <w:tcW w:w="16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stand-in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ersättare</w:t>
            </w:r>
            <w:proofErr w:type="spellEnd"/>
          </w:p>
        </w:tc>
        <w:tc>
          <w:tcPr>
            <w:tcW w:w="29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vervanger</w:t>
            </w:r>
            <w:proofErr w:type="spellEnd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 xml:space="preserve"> (FL) </w:t>
            </w: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plaatsvervanger</w:t>
            </w:r>
            <w:proofErr w:type="spellEnd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 xml:space="preserve">, </w:t>
            </w: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invaller</w:t>
            </w:r>
            <w:proofErr w:type="spellEnd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 xml:space="preserve">, </w:t>
            </w: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dubbel</w:t>
            </w:r>
            <w:proofErr w:type="spellEnd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 xml:space="preserve"> (F)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 w:rsidR="009E51D9" w:rsidRPr="009E51D9" w:rsidTr="009E51D9">
        <w:trPr>
          <w:trHeight w:val="435"/>
          <w:jc w:val="center"/>
        </w:trPr>
        <w:tc>
          <w:tcPr>
            <w:tcW w:w="16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standup</w:t>
            </w:r>
            <w:proofErr w:type="spellEnd"/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ståupp</w:t>
            </w:r>
            <w:proofErr w:type="spellEnd"/>
          </w:p>
        </w:tc>
        <w:tc>
          <w:tcPr>
            <w:tcW w:w="29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standwerkcabaret</w:t>
            </w:r>
            <w:proofErr w:type="spellEnd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 xml:space="preserve"> (F)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 w:rsidR="009E51D9" w:rsidRPr="009E51D9" w:rsidTr="009E51D9">
        <w:trPr>
          <w:trHeight w:val="315"/>
          <w:jc w:val="center"/>
        </w:trPr>
        <w:tc>
          <w:tcPr>
            <w:tcW w:w="16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streaming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strömmande</w:t>
            </w:r>
            <w:proofErr w:type="spellEnd"/>
          </w:p>
        </w:tc>
        <w:tc>
          <w:tcPr>
            <w:tcW w:w="29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stromen</w:t>
            </w:r>
            <w:proofErr w:type="spellEnd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 xml:space="preserve"> (F)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 w:rsidR="009E51D9" w:rsidRPr="009E51D9" w:rsidTr="009E51D9">
        <w:trPr>
          <w:trHeight w:val="855"/>
          <w:jc w:val="center"/>
        </w:trPr>
        <w:tc>
          <w:tcPr>
            <w:tcW w:w="16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talkshow</w:t>
            </w:r>
            <w:proofErr w:type="spellEnd"/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pratprogram</w:t>
            </w:r>
            <w:proofErr w:type="spellEnd"/>
          </w:p>
        </w:tc>
        <w:tc>
          <w:tcPr>
            <w:tcW w:w="29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praatprogramma</w:t>
            </w:r>
            <w:proofErr w:type="spellEnd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 xml:space="preserve"> (FL), </w:t>
            </w: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gespreksprogramma</w:t>
            </w:r>
            <w:proofErr w:type="spellEnd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 xml:space="preserve"> (F)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 w:rsidR="009E51D9" w:rsidRPr="009E51D9" w:rsidTr="009E51D9">
        <w:trPr>
          <w:trHeight w:val="435"/>
          <w:jc w:val="center"/>
        </w:trPr>
        <w:tc>
          <w:tcPr>
            <w:tcW w:w="16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thriller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rysare</w:t>
            </w:r>
            <w:proofErr w:type="spellEnd"/>
          </w:p>
        </w:tc>
        <w:tc>
          <w:tcPr>
            <w:tcW w:w="29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val="nl-NL" w:eastAsia="en-GB"/>
              </w:rPr>
              <w:t>triller (F); spannend (boek, film, ...) (L)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 w:rsidR="009E51D9" w:rsidRPr="009E51D9" w:rsidTr="009E51D9">
        <w:trPr>
          <w:trHeight w:val="855"/>
          <w:jc w:val="center"/>
        </w:trPr>
        <w:tc>
          <w:tcPr>
            <w:tcW w:w="16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timer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tidur</w:t>
            </w:r>
            <w:proofErr w:type="spellEnd"/>
          </w:p>
        </w:tc>
        <w:tc>
          <w:tcPr>
            <w:tcW w:w="29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val="nl-NL"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val="nl-NL" w:eastAsia="en-GB"/>
              </w:rPr>
              <w:t>1 tijdschakelaar, (tijd)schakelklok; 2 zelfontspanner (F); tijdsaanduider (L)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val="nl-NL"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val="nl-NL" w:eastAsia="en-GB"/>
              </w:rPr>
              <w:t> </w:t>
            </w:r>
          </w:p>
        </w:tc>
      </w:tr>
      <w:tr w:rsidR="009E51D9" w:rsidRPr="009E51D9" w:rsidTr="009E51D9">
        <w:trPr>
          <w:trHeight w:val="315"/>
          <w:jc w:val="center"/>
        </w:trPr>
        <w:tc>
          <w:tcPr>
            <w:tcW w:w="16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trimmer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trådklippare</w:t>
            </w:r>
            <w:proofErr w:type="spellEnd"/>
          </w:p>
        </w:tc>
        <w:tc>
          <w:tcPr>
            <w:tcW w:w="29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tondeuse</w:t>
            </w:r>
            <w:proofErr w:type="spellEnd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 xml:space="preserve"> (F)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 w:rsidR="009E51D9" w:rsidRPr="009E51D9" w:rsidTr="009E51D9">
        <w:trPr>
          <w:trHeight w:val="435"/>
          <w:jc w:val="center"/>
        </w:trPr>
        <w:tc>
          <w:tcPr>
            <w:tcW w:w="16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underscore (</w:t>
            </w: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tecknet</w:t>
            </w:r>
            <w:proofErr w:type="spellEnd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 xml:space="preserve"> _)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understreck</w:t>
            </w:r>
            <w:proofErr w:type="spellEnd"/>
          </w:p>
        </w:tc>
        <w:tc>
          <w:tcPr>
            <w:tcW w:w="29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onderstreep</w:t>
            </w:r>
            <w:proofErr w:type="spellEnd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(je) (F)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 w:rsidR="009E51D9" w:rsidRPr="009E51D9" w:rsidTr="009E51D9">
        <w:trPr>
          <w:trHeight w:val="435"/>
          <w:jc w:val="center"/>
        </w:trPr>
        <w:tc>
          <w:tcPr>
            <w:tcW w:w="16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unplugged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akustisk</w:t>
            </w:r>
            <w:proofErr w:type="spellEnd"/>
          </w:p>
        </w:tc>
        <w:tc>
          <w:tcPr>
            <w:tcW w:w="29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akoestisch</w:t>
            </w:r>
            <w:proofErr w:type="spellEnd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 xml:space="preserve">, </w:t>
            </w: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onversterkt</w:t>
            </w:r>
            <w:proofErr w:type="spellEnd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 xml:space="preserve"> (F)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 w:rsidR="009E51D9" w:rsidRPr="009E51D9" w:rsidTr="009E51D9">
        <w:trPr>
          <w:trHeight w:val="315"/>
          <w:jc w:val="center"/>
        </w:trPr>
        <w:tc>
          <w:tcPr>
            <w:tcW w:w="16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user name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användarnamn</w:t>
            </w:r>
            <w:proofErr w:type="spellEnd"/>
          </w:p>
        </w:tc>
        <w:tc>
          <w:tcPr>
            <w:tcW w:w="29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gebruikersnaam</w:t>
            </w:r>
            <w:proofErr w:type="spellEnd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 xml:space="preserve"> (F)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 w:rsidR="009E51D9" w:rsidRPr="009E51D9" w:rsidTr="009E51D9">
        <w:trPr>
          <w:trHeight w:val="435"/>
          <w:jc w:val="center"/>
        </w:trPr>
        <w:tc>
          <w:tcPr>
            <w:tcW w:w="16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van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minibuss</w:t>
            </w:r>
            <w:proofErr w:type="spellEnd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 xml:space="preserve">, </w:t>
            </w: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familjebuss</w:t>
            </w:r>
            <w:proofErr w:type="spellEnd"/>
          </w:p>
        </w:tc>
        <w:tc>
          <w:tcPr>
            <w:tcW w:w="29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bestelwagen</w:t>
            </w:r>
            <w:proofErr w:type="spellEnd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 xml:space="preserve">, </w:t>
            </w: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bestelauto</w:t>
            </w:r>
            <w:proofErr w:type="spellEnd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 xml:space="preserve"> (F)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 w:rsidR="009E51D9" w:rsidRPr="009E51D9" w:rsidTr="009E51D9">
        <w:trPr>
          <w:trHeight w:val="315"/>
          <w:jc w:val="center"/>
        </w:trPr>
        <w:tc>
          <w:tcPr>
            <w:tcW w:w="16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walk-in-closet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klädkammare</w:t>
            </w:r>
            <w:proofErr w:type="spellEnd"/>
          </w:p>
        </w:tc>
        <w:tc>
          <w:tcPr>
            <w:tcW w:w="29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inloopkast</w:t>
            </w:r>
            <w:proofErr w:type="spellEnd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 xml:space="preserve"> (F)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 w:rsidR="009E51D9" w:rsidRPr="009E51D9" w:rsidTr="009E51D9">
        <w:trPr>
          <w:trHeight w:val="855"/>
          <w:jc w:val="center"/>
        </w:trPr>
        <w:tc>
          <w:tcPr>
            <w:tcW w:w="16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walk over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återbud</w:t>
            </w:r>
            <w:proofErr w:type="spellEnd"/>
          </w:p>
        </w:tc>
        <w:tc>
          <w:tcPr>
            <w:tcW w:w="29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val="nl-NL"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val="nl-NL" w:eastAsia="en-GB"/>
              </w:rPr>
              <w:t>1 vrije ronde, doorloper; 2 makkie, appeltje-eitje, sloffenzege (F)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val="nl-NL"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val="nl-NL" w:eastAsia="en-GB"/>
              </w:rPr>
              <w:t> </w:t>
            </w:r>
          </w:p>
        </w:tc>
      </w:tr>
      <w:tr w:rsidR="009E51D9" w:rsidRPr="009E51D9" w:rsidTr="009E51D9">
        <w:trPr>
          <w:trHeight w:val="855"/>
          <w:jc w:val="center"/>
        </w:trPr>
        <w:tc>
          <w:tcPr>
            <w:tcW w:w="16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whiplashskada</w:t>
            </w:r>
            <w:proofErr w:type="spellEnd"/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pisksnärtsskada</w:t>
            </w:r>
            <w:proofErr w:type="spellEnd"/>
          </w:p>
        </w:tc>
        <w:tc>
          <w:tcPr>
            <w:tcW w:w="29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i/>
                <w:iCs/>
                <w:color w:val="000000"/>
                <w:sz w:val="16"/>
                <w:szCs w:val="16"/>
                <w:lang w:eastAsia="en-GB"/>
              </w:rPr>
            </w:pPr>
            <w:r w:rsidRPr="009E51D9">
              <w:rPr>
                <w:rFonts w:ascii="Verdana" w:eastAsia="Times New Roman" w:hAnsi="Verdana"/>
                <w:i/>
                <w:iCs/>
                <w:color w:val="000000"/>
                <w:sz w:val="16"/>
                <w:szCs w:val="16"/>
                <w:lang w:eastAsia="en-GB"/>
              </w:rPr>
              <w:t xml:space="preserve">q.v. whiplash: </w:t>
            </w: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zweepslagtrauma</w:t>
            </w:r>
            <w:proofErr w:type="spellEnd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 xml:space="preserve">, </w:t>
            </w: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nekzweepslag</w:t>
            </w:r>
            <w:proofErr w:type="spellEnd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 xml:space="preserve"> (F), </w:t>
            </w: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zweepslag</w:t>
            </w:r>
            <w:proofErr w:type="spellEnd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 xml:space="preserve"> (L)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 w:rsidR="009E51D9" w:rsidRPr="009E51D9" w:rsidTr="009E51D9">
        <w:trPr>
          <w:trHeight w:val="435"/>
          <w:jc w:val="center"/>
        </w:trPr>
        <w:tc>
          <w:tcPr>
            <w:tcW w:w="16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virtual reality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virtuell</w:t>
            </w:r>
            <w:proofErr w:type="spellEnd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verklighet</w:t>
            </w:r>
            <w:proofErr w:type="spellEnd"/>
          </w:p>
        </w:tc>
        <w:tc>
          <w:tcPr>
            <w:tcW w:w="29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virtuele</w:t>
            </w:r>
            <w:proofErr w:type="spellEnd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werkelijkheid</w:t>
            </w:r>
            <w:proofErr w:type="spellEnd"/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 xml:space="preserve"> (FL)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51D9" w:rsidRPr="009E51D9" w:rsidRDefault="009E51D9" w:rsidP="009E51D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</w:pPr>
            <w:r w:rsidRPr="009E51D9">
              <w:rPr>
                <w:rFonts w:ascii="Verdana" w:eastAsia="Times New Roman" w:hAnsi="Verdana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</w:tbl>
    <w:p w:rsidR="004D6EC9" w:rsidRPr="009E51D9" w:rsidRDefault="00214087" w:rsidP="009E51D9"/>
    <w:sectPr w:rsidR="004D6EC9" w:rsidRPr="009E51D9" w:rsidSect="00F931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B9F"/>
    <w:rsid w:val="000E02C4"/>
    <w:rsid w:val="00214087"/>
    <w:rsid w:val="00395CAC"/>
    <w:rsid w:val="005648F3"/>
    <w:rsid w:val="005703AA"/>
    <w:rsid w:val="005A1389"/>
    <w:rsid w:val="006E57A6"/>
    <w:rsid w:val="0079567B"/>
    <w:rsid w:val="009E51D9"/>
    <w:rsid w:val="009F5D7E"/>
    <w:rsid w:val="00A55D20"/>
    <w:rsid w:val="00B1767C"/>
    <w:rsid w:val="00B64B9F"/>
    <w:rsid w:val="00CD582E"/>
    <w:rsid w:val="00D852DC"/>
    <w:rsid w:val="00DA553C"/>
    <w:rsid w:val="00F9317E"/>
    <w:rsid w:val="00FC3B4A"/>
    <w:rsid w:val="00FF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B64B9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B64B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841</Words>
  <Characters>4799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Sigi Vandewinkel</dc:creator>
  <cp:lastModifiedBy>Sigi Vandewinkel</cp:lastModifiedBy>
  <cp:revision>2</cp:revision>
  <dcterms:created xsi:type="dcterms:W3CDTF">2012-12-14T15:48:00Z</dcterms:created>
  <dcterms:modified xsi:type="dcterms:W3CDTF">2012-12-14T15:48:00Z</dcterms:modified>
</cp:coreProperties>
</file>